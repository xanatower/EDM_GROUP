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54" w:rsidRDefault="00E673C3">
      <w:r>
        <w:rPr>
          <w:noProof/>
        </w:rPr>
        <w:drawing>
          <wp:inline distT="0" distB="0" distL="0" distR="0" wp14:anchorId="5145D706" wp14:editId="648866E4">
            <wp:extent cx="5731510" cy="310334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C3" w:rsidRDefault="00E673C3"/>
    <w:p w:rsidR="00E673C3" w:rsidRDefault="00E673C3">
      <w:r>
        <w:rPr>
          <w:noProof/>
        </w:rPr>
        <w:lastRenderedPageBreak/>
        <w:drawing>
          <wp:inline distT="0" distB="0" distL="0" distR="0" wp14:anchorId="3C4639BF" wp14:editId="521DC6B5">
            <wp:extent cx="5731510" cy="6105650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91" w:rsidRDefault="005C1991"/>
    <w:p w:rsidR="005C1991" w:rsidRDefault="005C1991">
      <w:r>
        <w:br w:type="page"/>
      </w:r>
    </w:p>
    <w:p w:rsidR="005C1991" w:rsidRDefault="005C1991">
      <w:pPr>
        <w:rPr>
          <w:noProof/>
        </w:rPr>
      </w:pPr>
      <w:r>
        <w:rPr>
          <w:noProof/>
        </w:rPr>
        <w:lastRenderedPageBreak/>
        <w:t>2.4</w:t>
      </w:r>
    </w:p>
    <w:p w:rsidR="005C1991" w:rsidRDefault="005C1991">
      <w:r>
        <w:rPr>
          <w:noProof/>
        </w:rPr>
        <w:drawing>
          <wp:inline distT="0" distB="0" distL="0" distR="0" wp14:anchorId="6448C079" wp14:editId="560CBF04">
            <wp:extent cx="5731510" cy="2852343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91" w:rsidRDefault="005C1991"/>
    <w:p w:rsidR="005C1991" w:rsidRDefault="00E0387E">
      <w:r>
        <w:rPr>
          <w:noProof/>
        </w:rPr>
        <w:lastRenderedPageBreak/>
        <w:drawing>
          <wp:inline distT="0" distB="0" distL="0" distR="0" wp14:anchorId="720937F3" wp14:editId="2F3BED29">
            <wp:extent cx="5731510" cy="619750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C3"/>
    <w:rsid w:val="00041464"/>
    <w:rsid w:val="001A2254"/>
    <w:rsid w:val="005C1991"/>
    <w:rsid w:val="00662209"/>
    <w:rsid w:val="007705BE"/>
    <w:rsid w:val="0081750B"/>
    <w:rsid w:val="00840800"/>
    <w:rsid w:val="00E0387E"/>
    <w:rsid w:val="00E6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4C1FB-DA3C-42BF-8E87-A975F68F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BC51428D</Template>
  <TotalTime>55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Shiyu Zhang</dc:creator>
  <cp:lastModifiedBy>Shiyu Zhang</cp:lastModifiedBy>
  <cp:revision>7</cp:revision>
  <dcterms:created xsi:type="dcterms:W3CDTF">2016-08-17T04:44:00Z</dcterms:created>
  <dcterms:modified xsi:type="dcterms:W3CDTF">2016-08-17T05:39:00Z</dcterms:modified>
</cp:coreProperties>
</file>